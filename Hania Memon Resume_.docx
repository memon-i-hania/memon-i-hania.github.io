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7A3DA" w14:textId="67B119B0" w:rsidR="008A268C" w:rsidRPr="00A74F53" w:rsidRDefault="006E130D" w:rsidP="006E130D">
      <w:pPr>
        <w:jc w:val="center"/>
        <w:rPr>
          <w:rFonts w:ascii="Times New Roman" w:hAnsi="Times New Roman" w:cs="Times New Roman"/>
          <w:color w:val="0D0D0D" w:themeColor="text1" w:themeTint="F2"/>
          <w:sz w:val="58"/>
          <w:szCs w:val="58"/>
        </w:rPr>
      </w:pPr>
      <w:r w:rsidRPr="00A74F53">
        <w:rPr>
          <w:rFonts w:ascii="Times New Roman" w:hAnsi="Times New Roman" w:cs="Times New Roman"/>
          <w:color w:val="0D0D0D" w:themeColor="text1" w:themeTint="F2"/>
          <w:sz w:val="58"/>
          <w:szCs w:val="58"/>
        </w:rPr>
        <w:t>Hania Memon</w:t>
      </w:r>
    </w:p>
    <w:p w14:paraId="1BE52A45" w14:textId="183E3C43" w:rsidR="00E04EC3" w:rsidRPr="00F7527D" w:rsidRDefault="006E130D" w:rsidP="006E130D">
      <w:pPr>
        <w:pStyle w:val="Heading1"/>
        <w:jc w:val="center"/>
        <w:rPr>
          <w:rFonts w:ascii="Times New Roman" w:hAnsi="Times New Roman" w:cs="Times New Roman"/>
          <w:sz w:val="19"/>
          <w:szCs w:val="19"/>
        </w:rPr>
      </w:pPr>
      <w:r w:rsidRPr="00F7527D">
        <w:rPr>
          <w:rFonts w:ascii="Times New Roman" w:hAnsi="Times New Roman" w:cs="Times New Roman"/>
          <w:sz w:val="19"/>
          <w:szCs w:val="19"/>
        </w:rPr>
        <w:t>Ontario, Canada</w:t>
      </w:r>
      <w:r w:rsidR="00E04EC3" w:rsidRPr="00F7527D">
        <w:rPr>
          <w:rFonts w:ascii="Times New Roman" w:hAnsi="Times New Roman" w:cs="Times New Roman"/>
          <w:sz w:val="19"/>
          <w:szCs w:val="19"/>
        </w:rPr>
        <w:t xml:space="preserve">   |   </w:t>
      </w:r>
      <w:r w:rsidRPr="00F7527D">
        <w:rPr>
          <w:rFonts w:ascii="Times New Roman" w:hAnsi="Times New Roman" w:cs="Times New Roman"/>
          <w:sz w:val="19"/>
          <w:szCs w:val="19"/>
        </w:rPr>
        <w:t xml:space="preserve">437-344-3996   |  </w:t>
      </w:r>
      <w:hyperlink r:id="rId11" w:history="1">
        <w:r w:rsidR="00D2289E" w:rsidRPr="00A74F53">
          <w:rPr>
            <w:rStyle w:val="Hyperlink"/>
            <w:rFonts w:ascii="Times New Roman" w:hAnsi="Times New Roman" w:cs="Times New Roman"/>
            <w:sz w:val="19"/>
            <w:szCs w:val="19"/>
          </w:rPr>
          <w:t>LinkedIn</w:t>
        </w:r>
      </w:hyperlink>
      <w:r w:rsidR="00D2289E">
        <w:rPr>
          <w:rFonts w:ascii="Times New Roman" w:hAnsi="Times New Roman" w:cs="Times New Roman"/>
          <w:sz w:val="19"/>
          <w:szCs w:val="19"/>
        </w:rPr>
        <w:t xml:space="preserve"> </w:t>
      </w:r>
      <w:r w:rsidR="00E04EC3" w:rsidRPr="00F7527D">
        <w:rPr>
          <w:rFonts w:ascii="Times New Roman" w:hAnsi="Times New Roman" w:cs="Times New Roman"/>
          <w:sz w:val="19"/>
          <w:szCs w:val="19"/>
        </w:rPr>
        <w:t xml:space="preserve">|   </w:t>
      </w:r>
      <w:r w:rsidRPr="00F7527D">
        <w:rPr>
          <w:rFonts w:ascii="Times New Roman" w:hAnsi="Times New Roman" w:cs="Times New Roman"/>
          <w:sz w:val="19"/>
          <w:szCs w:val="19"/>
        </w:rPr>
        <w:t>hania.memon@torontomu.ca</w:t>
      </w:r>
    </w:p>
    <w:p w14:paraId="56C5422B" w14:textId="77777777" w:rsidR="00E04EC3" w:rsidRPr="006E130D" w:rsidRDefault="00000000" w:rsidP="00DE7BDB">
      <w:pPr>
        <w:pStyle w:val="Subtitle"/>
        <w:jc w:val="center"/>
        <w:rPr>
          <w:rFonts w:ascii="Times New Roman" w:hAnsi="Times New Roman" w:cs="Times New Roman"/>
          <w:color w:val="auto"/>
        </w:rPr>
      </w:pPr>
      <w:sdt>
        <w:sdtPr>
          <w:rPr>
            <w:rFonts w:ascii="Times New Roman" w:hAnsi="Times New Roman" w:cs="Times New Roman"/>
            <w:color w:val="auto"/>
          </w:rPr>
          <w:id w:val="-233013083"/>
          <w:placeholder>
            <w:docPart w:val="B37ABF8DED75460F9A44DDD818D83E30"/>
          </w:placeholder>
          <w:temporary/>
          <w:showingPlcHdr/>
          <w15:appearance w15:val="hidden"/>
        </w:sdtPr>
        <w:sdtContent>
          <w:r w:rsidR="00E04EC3" w:rsidRPr="006E130D">
            <w:rPr>
              <w:rFonts w:ascii="Times New Roman" w:hAnsi="Times New Roman" w:cs="Times New Roman"/>
              <w:color w:val="auto"/>
            </w:rPr>
            <w:t>Skills and abilities</w:t>
          </w:r>
        </w:sdtContent>
      </w:sdt>
    </w:p>
    <w:p w14:paraId="6888444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5017789" wp14:editId="0453B018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D6C038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955E8F5" w14:textId="77777777" w:rsidR="00F7527D" w:rsidRDefault="00F7527D" w:rsidP="006E130D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sectPr w:rsidR="00F7527D" w:rsidSect="00083B45">
          <w:pgSz w:w="12240" w:h="15840" w:code="1"/>
          <w:pgMar w:top="900" w:right="1440" w:bottom="720" w:left="1440" w:header="720" w:footer="720" w:gutter="0"/>
          <w:pgNumType w:start="1"/>
          <w:cols w:space="720"/>
          <w:titlePg/>
          <w:docGrid w:linePitch="360"/>
        </w:sectPr>
      </w:pPr>
    </w:p>
    <w:p w14:paraId="43F3CE95" w14:textId="2DBA4639" w:rsidR="00B24BC0" w:rsidRPr="00B24BC0" w:rsidRDefault="00D2289E" w:rsidP="00B24BC0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D2289E">
        <w:rPr>
          <w:lang w:val="en-US"/>
        </w:rPr>
        <w:t>Proficiency in Microsoft Office 365, Canva, Microsoft Teams, Dashboards</w:t>
      </w:r>
    </w:p>
    <w:p w14:paraId="1993B668" w14:textId="2F85F90F" w:rsidR="00A82301" w:rsidRPr="00A82301" w:rsidRDefault="00D2289E" w:rsidP="00A82301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B24BC0">
        <w:rPr>
          <w:lang w:val="en-US"/>
        </w:rPr>
        <w:t>Excellent leadership skills acquired through team member training and</w:t>
      </w:r>
      <w:r w:rsidR="00B24BC0" w:rsidRPr="00B24BC0">
        <w:rPr>
          <w:lang w:val="en-US"/>
        </w:rPr>
        <w:t xml:space="preserve"> </w:t>
      </w:r>
      <w:r w:rsidRPr="00B24BC0">
        <w:rPr>
          <w:lang w:val="en-US"/>
        </w:rPr>
        <w:t>other leadership opportunities</w:t>
      </w:r>
    </w:p>
    <w:p w14:paraId="28C3B6C9" w14:textId="77777777" w:rsidR="00A82301" w:rsidRDefault="00A82301" w:rsidP="00B24BC0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284"/>
        <w:rPr>
          <w:lang w:val="en-US"/>
        </w:rPr>
      </w:pPr>
      <w:r>
        <w:rPr>
          <w:lang w:val="en-US"/>
        </w:rPr>
        <w:t xml:space="preserve">Established strong </w:t>
      </w:r>
      <w:r w:rsidRPr="00A82301">
        <w:rPr>
          <w:lang w:val="en-US"/>
        </w:rPr>
        <w:t xml:space="preserve">problem-solving abilities by addressing customer needs, answering inquiries, and providing tailored solutions for </w:t>
      </w:r>
      <w:proofErr w:type="gramStart"/>
      <w:r w:rsidRPr="00A82301">
        <w:rPr>
          <w:lang w:val="en-US"/>
        </w:rPr>
        <w:t>each individual</w:t>
      </w:r>
      <w:proofErr w:type="gramEnd"/>
    </w:p>
    <w:p w14:paraId="046ACFEB" w14:textId="27DEC8A2" w:rsidR="00B24BC0" w:rsidRPr="00A82301" w:rsidRDefault="00B24BC0" w:rsidP="00B24BC0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284"/>
        <w:rPr>
          <w:lang w:val="en-US"/>
        </w:rPr>
      </w:pPr>
      <w:r>
        <w:rPr>
          <w:lang w:val="en-US"/>
        </w:rPr>
        <w:t xml:space="preserve">Knowledge in SQL Query, </w:t>
      </w:r>
      <w:r w:rsidR="00531CBD">
        <w:rPr>
          <w:lang w:val="en-US"/>
        </w:rPr>
        <w:t xml:space="preserve">Tableau, HTML, CSS, JavaScript, </w:t>
      </w:r>
      <w:r w:rsidR="00A82301">
        <w:rPr>
          <w:lang w:val="en-US"/>
        </w:rPr>
        <w:t xml:space="preserve">Python, </w:t>
      </w:r>
      <w:r>
        <w:rPr>
          <w:lang w:val="en-US"/>
        </w:rPr>
        <w:t>and Java</w:t>
      </w:r>
    </w:p>
    <w:p w14:paraId="1FD6EB0E" w14:textId="21A6ADB6" w:rsidR="00F7527D" w:rsidRPr="00F7527D" w:rsidRDefault="00F7527D" w:rsidP="00F7527D">
      <w:pPr>
        <w:sectPr w:rsidR="00F7527D" w:rsidRPr="00F7527D" w:rsidSect="00F7527D">
          <w:type w:val="continuous"/>
          <w:pgSz w:w="12240" w:h="15840" w:code="1"/>
          <w:pgMar w:top="900" w:right="1440" w:bottom="720" w:left="1440" w:header="720" w:footer="720" w:gutter="0"/>
          <w:pgNumType w:start="1"/>
          <w:cols w:num="2" w:space="720"/>
          <w:titlePg/>
          <w:docGrid w:linePitch="360"/>
        </w:sectPr>
      </w:pPr>
    </w:p>
    <w:p w14:paraId="40BE9646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91F9FB89505845C7930AB0475C2FABFC"/>
          </w:placeholder>
          <w:temporary/>
          <w:showingPlcHdr/>
          <w15:appearance w15:val="hidden"/>
        </w:sdtPr>
        <w:sdtContent>
          <w:r w:rsidR="00E04EC3" w:rsidRPr="006E130D">
            <w:rPr>
              <w:rFonts w:ascii="Times New Roman" w:hAnsi="Times New Roman" w:cs="Times New Roman"/>
              <w:color w:val="auto"/>
            </w:rPr>
            <w:t>Experience</w:t>
          </w:r>
        </w:sdtContent>
      </w:sdt>
    </w:p>
    <w:p w14:paraId="6A97C3A9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9973CB9" wp14:editId="5A013AEE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BF4D76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62ACB9C" w14:textId="396F84D5" w:rsidR="00C0225C" w:rsidRPr="009B25D0" w:rsidRDefault="00C0225C" w:rsidP="00C0225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B25D0">
        <w:rPr>
          <w:rFonts w:ascii="Times New Roman" w:hAnsi="Times New Roman" w:cs="Times New Roman"/>
          <w:color w:val="auto"/>
          <w:sz w:val="24"/>
          <w:szCs w:val="24"/>
        </w:rPr>
        <w:t xml:space="preserve">Library </w:t>
      </w:r>
      <w:r>
        <w:rPr>
          <w:rFonts w:ascii="Times New Roman" w:hAnsi="Times New Roman" w:cs="Times New Roman"/>
          <w:color w:val="auto"/>
          <w:sz w:val="24"/>
          <w:szCs w:val="24"/>
        </w:rPr>
        <w:t>Assistant 3B</w:t>
      </w:r>
      <w:r w:rsidRPr="009B25D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B25D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Cooksville</w:t>
      </w:r>
      <w:r w:rsidRPr="009B25D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Library</w:t>
      </w:r>
      <w:r w:rsidRPr="009B25D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  <w:r w:rsidR="00A74F53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9B25D0">
        <w:rPr>
          <w:rFonts w:ascii="Times New Roman" w:hAnsi="Times New Roman" w:cs="Times New Roman"/>
          <w:color w:val="auto"/>
          <w:sz w:val="24"/>
          <w:szCs w:val="24"/>
        </w:rPr>
        <w:t>/202</w:t>
      </w:r>
      <w:r w:rsidR="00A74F53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9B25D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B25D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– Present</w:t>
      </w:r>
    </w:p>
    <w:p w14:paraId="0C3B9E0B" w14:textId="4E9DB988" w:rsidR="00C0225C" w:rsidRDefault="00C0225C" w:rsidP="00A82301">
      <w:pPr>
        <w:pStyle w:val="public-draftstyledefault-unorderedlistitem"/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 w:line="276" w:lineRule="auto"/>
      </w:pPr>
      <w:r>
        <w:t>Assist customers with finding library materials</w:t>
      </w:r>
      <w:r w:rsidR="00A82301">
        <w:t xml:space="preserve"> by</w:t>
      </w:r>
      <w:r>
        <w:t xml:space="preserve"> </w:t>
      </w:r>
      <w:r w:rsidR="00A82301">
        <w:t xml:space="preserve">navigating library databases, </w:t>
      </w:r>
      <w:r>
        <w:t>operating online library services, and answering technical inquiries</w:t>
      </w:r>
    </w:p>
    <w:p w14:paraId="516C8914" w14:textId="2BB224EC" w:rsidR="00A82301" w:rsidRPr="00A82301" w:rsidRDefault="00A82301" w:rsidP="00A82301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82301">
        <w:rPr>
          <w:rFonts w:ascii="Times New Roman" w:eastAsia="Times New Roman" w:hAnsi="Times New Roman" w:cs="Times New Roman"/>
          <w:b w:val="0"/>
          <w:bCs w:val="0"/>
          <w:color w:val="auto"/>
          <w:kern w:val="0"/>
          <w:sz w:val="24"/>
          <w:szCs w:val="24"/>
          <w:lang w:eastAsia="en-CA"/>
          <w14:ligatures w14:val="none"/>
        </w:rPr>
        <w:t xml:space="preserve">Operate </w:t>
      </w:r>
      <w:proofErr w:type="spellStart"/>
      <w:r w:rsidRPr="00A82301">
        <w:rPr>
          <w:rFonts w:ascii="Times New Roman" w:eastAsia="Times New Roman" w:hAnsi="Times New Roman" w:cs="Times New Roman"/>
          <w:b w:val="0"/>
          <w:bCs w:val="0"/>
          <w:color w:val="auto"/>
          <w:kern w:val="0"/>
          <w:sz w:val="24"/>
          <w:szCs w:val="24"/>
          <w:lang w:eastAsia="en-CA"/>
          <w14:ligatures w14:val="none"/>
        </w:rPr>
        <w:t>WorkFlows</w:t>
      </w:r>
      <w:proofErr w:type="spellEnd"/>
      <w:r w:rsidRPr="00A82301">
        <w:rPr>
          <w:rFonts w:ascii="Times New Roman" w:eastAsia="Times New Roman" w:hAnsi="Times New Roman" w:cs="Times New Roman"/>
          <w:b w:val="0"/>
          <w:bCs w:val="0"/>
          <w:color w:val="auto"/>
          <w:kern w:val="0"/>
          <w:sz w:val="24"/>
          <w:szCs w:val="24"/>
          <w:lang w:eastAsia="en-CA"/>
          <w14:ligatures w14:val="none"/>
        </w:rPr>
        <w:t xml:space="preserve"> and </w:t>
      </w:r>
      <w:proofErr w:type="spellStart"/>
      <w:r w:rsidRPr="00A82301">
        <w:rPr>
          <w:rFonts w:ascii="Times New Roman" w:eastAsia="Times New Roman" w:hAnsi="Times New Roman" w:cs="Times New Roman"/>
          <w:b w:val="0"/>
          <w:bCs w:val="0"/>
          <w:color w:val="auto"/>
          <w:kern w:val="0"/>
          <w:sz w:val="24"/>
          <w:szCs w:val="24"/>
          <w:lang w:eastAsia="en-CA"/>
          <w14:ligatures w14:val="none"/>
        </w:rPr>
        <w:t>ActiveNet</w:t>
      </w:r>
      <w:proofErr w:type="spellEnd"/>
      <w:r w:rsidRPr="00A82301">
        <w:rPr>
          <w:rFonts w:ascii="Times New Roman" w:eastAsia="Times New Roman" w:hAnsi="Times New Roman" w:cs="Times New Roman"/>
          <w:b w:val="0"/>
          <w:bCs w:val="0"/>
          <w:color w:val="auto"/>
          <w:kern w:val="0"/>
          <w:sz w:val="24"/>
          <w:szCs w:val="24"/>
          <w:lang w:eastAsia="en-CA"/>
          <w14:ligatures w14:val="none"/>
        </w:rPr>
        <w:t xml:space="preserve"> POS systems, managing data entry and transaction monitoring, ensuring accurate processing of user interactions</w:t>
      </w:r>
    </w:p>
    <w:p w14:paraId="1FC1B30E" w14:textId="55F920CF" w:rsidR="00A82301" w:rsidRPr="00A82301" w:rsidRDefault="00A82301" w:rsidP="00A82301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82301">
        <w:rPr>
          <w:rFonts w:ascii="Times New Roman" w:eastAsia="Times New Roman" w:hAnsi="Times New Roman" w:cs="Times New Roman"/>
          <w:b w:val="0"/>
          <w:bCs w:val="0"/>
          <w:color w:val="auto"/>
          <w:kern w:val="0"/>
          <w:sz w:val="24"/>
          <w:szCs w:val="24"/>
          <w:lang w:eastAsia="en-CA"/>
          <w14:ligatures w14:val="none"/>
        </w:rPr>
        <w:t>Supervise the Teen Advisory Group, analyzing participant engagement and event feedback to improve future programming and increase community participation</w:t>
      </w:r>
    </w:p>
    <w:p w14:paraId="5B3A0821" w14:textId="4DA6B7B1" w:rsidR="00E04EC3" w:rsidRPr="009B25D0" w:rsidRDefault="009B25D0" w:rsidP="00A8230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B25D0">
        <w:rPr>
          <w:rFonts w:ascii="Times New Roman" w:hAnsi="Times New Roman" w:cs="Times New Roman"/>
          <w:color w:val="auto"/>
          <w:sz w:val="24"/>
          <w:szCs w:val="24"/>
        </w:rPr>
        <w:t xml:space="preserve">Library Page </w:t>
      </w:r>
      <w:r w:rsidRPr="009B25D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– South Common Library</w:t>
      </w:r>
      <w:r w:rsidR="008A268C" w:rsidRPr="009B25D0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9B25D0">
        <w:rPr>
          <w:rFonts w:ascii="Times New Roman" w:hAnsi="Times New Roman" w:cs="Times New Roman"/>
          <w:color w:val="auto"/>
          <w:sz w:val="24"/>
          <w:szCs w:val="24"/>
        </w:rPr>
        <w:t xml:space="preserve">07/2022 </w:t>
      </w:r>
      <w:r w:rsidRPr="009B25D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– </w:t>
      </w:r>
      <w:r w:rsidR="00A74F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02/2024</w:t>
      </w:r>
    </w:p>
    <w:p w14:paraId="176E72F0" w14:textId="27DC960F" w:rsidR="009B25D0" w:rsidRPr="009B25D0" w:rsidRDefault="005535CB" w:rsidP="009B25D0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900"/>
      </w:pPr>
      <w:r>
        <w:t>S</w:t>
      </w:r>
      <w:r w:rsidR="009B25D0" w:rsidRPr="009B25D0">
        <w:t>helving approximately 500 items per shift</w:t>
      </w:r>
      <w:r w:rsidR="00A74F53">
        <w:t xml:space="preserve"> and doubling productivity</w:t>
      </w:r>
      <w:r w:rsidR="009B25D0" w:rsidRPr="009B25D0">
        <w:t>, as demonstrated by page log</w:t>
      </w:r>
      <w:r>
        <w:t>s</w:t>
      </w:r>
    </w:p>
    <w:p w14:paraId="1A49E688" w14:textId="7E038E54" w:rsidR="009B25D0" w:rsidRPr="009B25D0" w:rsidRDefault="009B25D0" w:rsidP="009B25D0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900"/>
      </w:pPr>
      <w:r w:rsidRPr="009B25D0">
        <w:t xml:space="preserve">Actively </w:t>
      </w:r>
      <w:r w:rsidR="00A74F53">
        <w:t xml:space="preserve">used LEAN criteria </w:t>
      </w:r>
      <w:r w:rsidRPr="009B25D0">
        <w:t>to make</w:t>
      </w:r>
      <w:r w:rsidR="00392F0E">
        <w:t xml:space="preserve"> changes</w:t>
      </w:r>
      <w:r w:rsidRPr="009B25D0">
        <w:t xml:space="preserve"> for </w:t>
      </w:r>
      <w:r w:rsidR="00392F0E">
        <w:t xml:space="preserve">the </w:t>
      </w:r>
      <w:r w:rsidR="00A74F53">
        <w:t xml:space="preserve">improvement of </w:t>
      </w:r>
      <w:r w:rsidRPr="009B25D0">
        <w:t>overall customer experience</w:t>
      </w:r>
    </w:p>
    <w:p w14:paraId="033C2EF8" w14:textId="77777777" w:rsidR="009B25D0" w:rsidRPr="009B25D0" w:rsidRDefault="009B25D0" w:rsidP="009B25D0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900"/>
      </w:pPr>
      <w:r w:rsidRPr="009B25D0">
        <w:t>Attained excellent customer service skills by helping customers locate books, access library services, and look for reference materials</w:t>
      </w:r>
    </w:p>
    <w:p w14:paraId="3EBB87B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1B2E854B0F2F423B9776C047FDBE95DF"/>
          </w:placeholder>
          <w:temporary/>
          <w:showingPlcHdr/>
          <w15:appearance w15:val="hidden"/>
        </w:sdtPr>
        <w:sdtContent>
          <w:r w:rsidR="00E04EC3" w:rsidRPr="006E130D">
            <w:rPr>
              <w:rFonts w:ascii="Times New Roman" w:hAnsi="Times New Roman" w:cs="Times New Roman"/>
              <w:color w:val="auto"/>
            </w:rPr>
            <w:t>Education</w:t>
          </w:r>
        </w:sdtContent>
      </w:sdt>
    </w:p>
    <w:p w14:paraId="3B513A23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C3E9F5D" wp14:editId="0974AA00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8F518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36302A54" w14:textId="2728984C" w:rsidR="00E04EC3" w:rsidRDefault="00EA750E" w:rsidP="008A268C">
      <w:pPr>
        <w:pStyle w:val="Heading2"/>
      </w:pPr>
      <w:r w:rsidRPr="00EA750E">
        <w:rPr>
          <w:rFonts w:ascii="Times New Roman" w:hAnsi="Times New Roman" w:cs="Times New Roman"/>
          <w:color w:val="auto"/>
          <w:sz w:val="24"/>
          <w:szCs w:val="24"/>
        </w:rPr>
        <w:t xml:space="preserve">Toronto Metropolitan University </w:t>
      </w:r>
      <w:r w:rsidRPr="00EA750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Toronto, Canada</w:t>
      </w:r>
      <w:r w:rsidR="008A268C">
        <w:tab/>
      </w:r>
      <w:r w:rsidRPr="00A74F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09/2021 </w:t>
      </w:r>
      <w:r w:rsidRPr="00F7527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–</w:t>
      </w:r>
      <w:r w:rsidR="00F7527D" w:rsidRPr="00F7527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05/2025</w:t>
      </w:r>
    </w:p>
    <w:p w14:paraId="2BAD4A3C" w14:textId="3205A974" w:rsidR="00531CBD" w:rsidRDefault="00F7527D" w:rsidP="00BC06B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F7527D">
        <w:rPr>
          <w:rFonts w:ascii="Times New Roman" w:hAnsi="Times New Roman" w:cs="Times New Roman"/>
          <w:color w:val="auto"/>
          <w:sz w:val="24"/>
          <w:szCs w:val="24"/>
        </w:rPr>
        <w:t xml:space="preserve">Business Technology Management Program </w:t>
      </w:r>
      <w:r w:rsidR="00C0225C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Start"/>
      <w:r w:rsidR="00C0225C">
        <w:rPr>
          <w:rFonts w:ascii="Times New Roman" w:hAnsi="Times New Roman" w:cs="Times New Roman"/>
          <w:color w:val="auto"/>
          <w:sz w:val="24"/>
          <w:szCs w:val="24"/>
        </w:rPr>
        <w:t>Bachelors of Commerce</w:t>
      </w:r>
      <w:proofErr w:type="gramEnd"/>
      <w:r w:rsidR="00C0225C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A944C78" w14:textId="41353FB7" w:rsidR="00531CBD" w:rsidRPr="00531CBD" w:rsidRDefault="00531CBD" w:rsidP="00BC06B7">
      <w:pPr>
        <w:rPr>
          <w:rFonts w:ascii="Times New Roman" w:hAnsi="Times New Roman" w:cs="Times New Roman"/>
          <w:color w:val="auto"/>
          <w:szCs w:val="20"/>
        </w:rPr>
      </w:pPr>
      <w:r w:rsidRPr="00531CBD">
        <w:rPr>
          <w:rFonts w:ascii="Times New Roman" w:hAnsi="Times New Roman" w:cs="Times New Roman"/>
          <w:color w:val="auto"/>
          <w:szCs w:val="20"/>
        </w:rPr>
        <w:t>Dean</w:t>
      </w:r>
      <w:r>
        <w:rPr>
          <w:rFonts w:ascii="Times New Roman" w:hAnsi="Times New Roman" w:cs="Times New Roman"/>
          <w:color w:val="auto"/>
          <w:szCs w:val="20"/>
        </w:rPr>
        <w:t>’</w:t>
      </w:r>
      <w:r w:rsidRPr="00531CBD">
        <w:rPr>
          <w:rFonts w:ascii="Times New Roman" w:hAnsi="Times New Roman" w:cs="Times New Roman"/>
          <w:color w:val="auto"/>
          <w:szCs w:val="20"/>
        </w:rPr>
        <w:t>s List Recipient</w:t>
      </w:r>
      <w:r>
        <w:rPr>
          <w:rFonts w:ascii="Times New Roman" w:hAnsi="Times New Roman" w:cs="Times New Roman"/>
          <w:color w:val="auto"/>
          <w:szCs w:val="20"/>
        </w:rPr>
        <w:t xml:space="preserve"> </w:t>
      </w:r>
    </w:p>
    <w:p w14:paraId="23E541F3" w14:textId="619A7F25" w:rsidR="00E04EC3" w:rsidRPr="006E130D" w:rsidRDefault="006E130D" w:rsidP="00DE7BDB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6E130D">
        <w:rPr>
          <w:rFonts w:ascii="Times New Roman" w:hAnsi="Times New Roman" w:cs="Times New Roman"/>
          <w:color w:val="auto"/>
        </w:rPr>
        <w:t>Training</w:t>
      </w:r>
    </w:p>
    <w:p w14:paraId="2D1FCB77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4D7EEFD3" wp14:editId="19C34354">
                <wp:extent cx="594360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539C0D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3259332F" w14:textId="230D500B" w:rsidR="00A74F53" w:rsidRDefault="006E130D" w:rsidP="00A74F53">
      <w:pPr>
        <w:pStyle w:val="public-draftstyledefault-unorderedlistitem"/>
        <w:shd w:val="clear" w:color="auto" w:fill="FFFFFF"/>
        <w:spacing w:before="240" w:beforeAutospacing="0" w:after="240" w:afterAutospacing="0"/>
      </w:pPr>
      <w:r w:rsidRPr="00A74F53">
        <w:rPr>
          <w:b/>
          <w:bCs/>
        </w:rPr>
        <w:t>ICTC Cybersecurity Training and Work Integrated Learning Program</w:t>
      </w:r>
      <w:r w:rsidR="00C0225C">
        <w:t xml:space="preserve"> </w:t>
      </w:r>
    </w:p>
    <w:p w14:paraId="5A3F8696" w14:textId="24A6861E" w:rsidR="00157636" w:rsidRPr="008B0503" w:rsidRDefault="00A74F53" w:rsidP="00A74F53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Selected for and completed the Microsoft pilot program which focuses on boosting diversity in the cybersecurity sector</w:t>
      </w:r>
    </w:p>
    <w:sectPr w:rsidR="00157636" w:rsidRPr="008B0503" w:rsidSect="00F7527D">
      <w:type w:val="continuous"/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E39F6" w14:textId="77777777" w:rsidR="002039FF" w:rsidRDefault="002039FF">
      <w:r>
        <w:separator/>
      </w:r>
    </w:p>
  </w:endnote>
  <w:endnote w:type="continuationSeparator" w:id="0">
    <w:p w14:paraId="2A31C2C0" w14:textId="77777777" w:rsidR="002039FF" w:rsidRDefault="002039FF">
      <w:r>
        <w:continuationSeparator/>
      </w:r>
    </w:p>
  </w:endnote>
  <w:endnote w:type="continuationNotice" w:id="1">
    <w:p w14:paraId="40AEF878" w14:textId="77777777" w:rsidR="002039FF" w:rsidRDefault="002039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32007" w14:textId="77777777" w:rsidR="002039FF" w:rsidRDefault="002039FF">
      <w:r>
        <w:separator/>
      </w:r>
    </w:p>
  </w:footnote>
  <w:footnote w:type="continuationSeparator" w:id="0">
    <w:p w14:paraId="715A6F88" w14:textId="77777777" w:rsidR="002039FF" w:rsidRDefault="002039FF">
      <w:r>
        <w:continuationSeparator/>
      </w:r>
    </w:p>
  </w:footnote>
  <w:footnote w:type="continuationNotice" w:id="1">
    <w:p w14:paraId="7B09CB2E" w14:textId="77777777" w:rsidR="002039FF" w:rsidRDefault="002039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A1E"/>
    <w:multiLevelType w:val="hybridMultilevel"/>
    <w:tmpl w:val="2BAA9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00EE"/>
    <w:multiLevelType w:val="hybridMultilevel"/>
    <w:tmpl w:val="35A8B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B2393"/>
    <w:multiLevelType w:val="multilevel"/>
    <w:tmpl w:val="F6B6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716A7"/>
    <w:multiLevelType w:val="multilevel"/>
    <w:tmpl w:val="4FB4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405E7"/>
    <w:multiLevelType w:val="multilevel"/>
    <w:tmpl w:val="3838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047B0"/>
    <w:multiLevelType w:val="multilevel"/>
    <w:tmpl w:val="CAF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435258">
    <w:abstractNumId w:val="0"/>
  </w:num>
  <w:num w:numId="2" w16cid:durableId="226459437">
    <w:abstractNumId w:val="5"/>
  </w:num>
  <w:num w:numId="3" w16cid:durableId="1146554254">
    <w:abstractNumId w:val="2"/>
  </w:num>
  <w:num w:numId="4" w16cid:durableId="1957329211">
    <w:abstractNumId w:val="1"/>
  </w:num>
  <w:num w:numId="5" w16cid:durableId="1778526808">
    <w:abstractNumId w:val="3"/>
  </w:num>
  <w:num w:numId="6" w16cid:durableId="1804272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30D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0094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39FF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363B7"/>
    <w:rsid w:val="0034487E"/>
    <w:rsid w:val="003651D7"/>
    <w:rsid w:val="00392F0E"/>
    <w:rsid w:val="00395E0C"/>
    <w:rsid w:val="003B3A80"/>
    <w:rsid w:val="003C7571"/>
    <w:rsid w:val="003D2014"/>
    <w:rsid w:val="003D4A46"/>
    <w:rsid w:val="003F1009"/>
    <w:rsid w:val="003F31F1"/>
    <w:rsid w:val="00401F2F"/>
    <w:rsid w:val="004033F3"/>
    <w:rsid w:val="00422923"/>
    <w:rsid w:val="00426A28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1CBD"/>
    <w:rsid w:val="00536F97"/>
    <w:rsid w:val="00546455"/>
    <w:rsid w:val="00550471"/>
    <w:rsid w:val="005523C2"/>
    <w:rsid w:val="005535CB"/>
    <w:rsid w:val="00567F1E"/>
    <w:rsid w:val="00593E3F"/>
    <w:rsid w:val="00594D06"/>
    <w:rsid w:val="005B4E1A"/>
    <w:rsid w:val="00603D4A"/>
    <w:rsid w:val="006119C6"/>
    <w:rsid w:val="0061415E"/>
    <w:rsid w:val="00615000"/>
    <w:rsid w:val="00623D0E"/>
    <w:rsid w:val="00625A91"/>
    <w:rsid w:val="006400F4"/>
    <w:rsid w:val="00654C5D"/>
    <w:rsid w:val="00656121"/>
    <w:rsid w:val="0066155B"/>
    <w:rsid w:val="00683C6E"/>
    <w:rsid w:val="006C43C3"/>
    <w:rsid w:val="006D072C"/>
    <w:rsid w:val="006E130D"/>
    <w:rsid w:val="006F03D8"/>
    <w:rsid w:val="00707812"/>
    <w:rsid w:val="0071199E"/>
    <w:rsid w:val="00725ADC"/>
    <w:rsid w:val="0073141A"/>
    <w:rsid w:val="00761740"/>
    <w:rsid w:val="0079195D"/>
    <w:rsid w:val="007D630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67291"/>
    <w:rsid w:val="00990C20"/>
    <w:rsid w:val="009B25D0"/>
    <w:rsid w:val="009B34C1"/>
    <w:rsid w:val="009D7CE1"/>
    <w:rsid w:val="009E03B5"/>
    <w:rsid w:val="009E4F87"/>
    <w:rsid w:val="009F4D2E"/>
    <w:rsid w:val="00A014CD"/>
    <w:rsid w:val="00A01DCB"/>
    <w:rsid w:val="00A14C84"/>
    <w:rsid w:val="00A220F1"/>
    <w:rsid w:val="00A47788"/>
    <w:rsid w:val="00A6134E"/>
    <w:rsid w:val="00A74F53"/>
    <w:rsid w:val="00A82301"/>
    <w:rsid w:val="00A834BD"/>
    <w:rsid w:val="00A83796"/>
    <w:rsid w:val="00AB3C2B"/>
    <w:rsid w:val="00AF0C18"/>
    <w:rsid w:val="00AF156D"/>
    <w:rsid w:val="00AF3EFF"/>
    <w:rsid w:val="00AF634C"/>
    <w:rsid w:val="00B023BC"/>
    <w:rsid w:val="00B12690"/>
    <w:rsid w:val="00B24BC0"/>
    <w:rsid w:val="00B358DF"/>
    <w:rsid w:val="00B44FA8"/>
    <w:rsid w:val="00B459E2"/>
    <w:rsid w:val="00B77427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0225C"/>
    <w:rsid w:val="00C20F00"/>
    <w:rsid w:val="00C340BD"/>
    <w:rsid w:val="00C34DD7"/>
    <w:rsid w:val="00C40F70"/>
    <w:rsid w:val="00C42DDC"/>
    <w:rsid w:val="00C53E83"/>
    <w:rsid w:val="00C747E2"/>
    <w:rsid w:val="00C839CF"/>
    <w:rsid w:val="00C851CB"/>
    <w:rsid w:val="00C91915"/>
    <w:rsid w:val="00C95ADB"/>
    <w:rsid w:val="00CD4E70"/>
    <w:rsid w:val="00CE43CD"/>
    <w:rsid w:val="00CF3FDB"/>
    <w:rsid w:val="00CF5950"/>
    <w:rsid w:val="00D12C4F"/>
    <w:rsid w:val="00D2231F"/>
    <w:rsid w:val="00D2289E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A2911"/>
    <w:rsid w:val="00EA750E"/>
    <w:rsid w:val="00EC74D4"/>
    <w:rsid w:val="00F264E1"/>
    <w:rsid w:val="00F31FB5"/>
    <w:rsid w:val="00F41955"/>
    <w:rsid w:val="00F619C3"/>
    <w:rsid w:val="00F66558"/>
    <w:rsid w:val="00F7527D"/>
    <w:rsid w:val="00F83B18"/>
    <w:rsid w:val="00FA1F9A"/>
    <w:rsid w:val="00FA6173"/>
    <w:rsid w:val="00FB4AB5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C03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Revision">
    <w:name w:val="Revision"/>
    <w:hidden/>
    <w:uiPriority w:val="99"/>
    <w:semiHidden/>
    <w:rsid w:val="006E130D"/>
    <w:pPr>
      <w:spacing w:after="0" w:line="240" w:lineRule="auto"/>
    </w:pPr>
    <w:rPr>
      <w:color w:val="595959" w:themeColor="text1" w:themeTint="A6"/>
      <w:sz w:val="20"/>
    </w:rPr>
  </w:style>
  <w:style w:type="paragraph" w:styleId="ListParagraph">
    <w:name w:val="List Paragraph"/>
    <w:basedOn w:val="Normal"/>
    <w:uiPriority w:val="34"/>
    <w:semiHidden/>
    <w:qFormat/>
    <w:rsid w:val="006E130D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6E130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semiHidden/>
    <w:rsid w:val="00F7527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hania-i-memon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mon\AppData\Roaming\Microsoft\Templates\ATS%20simpl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7ABF8DED75460F9A44DDD818D83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81B76-8BB5-420F-9044-8ABC6A748173}"/>
      </w:docPartPr>
      <w:docPartBody>
        <w:p w:rsidR="00FC084D" w:rsidRDefault="00000000">
          <w:pPr>
            <w:pStyle w:val="B37ABF8DED75460F9A44DDD818D83E30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91F9FB89505845C7930AB0475C2F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315C-9D13-45D5-A8F6-23CA14E2F7D5}"/>
      </w:docPartPr>
      <w:docPartBody>
        <w:p w:rsidR="00FC084D" w:rsidRDefault="00000000">
          <w:pPr>
            <w:pStyle w:val="91F9FB89505845C7930AB0475C2FABFC"/>
          </w:pPr>
          <w:r>
            <w:t>Experience</w:t>
          </w:r>
        </w:p>
      </w:docPartBody>
    </w:docPart>
    <w:docPart>
      <w:docPartPr>
        <w:name w:val="1B2E854B0F2F423B9776C047FDBE9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FEF7F-1786-46B3-9E6D-A95AD95DF44E}"/>
      </w:docPartPr>
      <w:docPartBody>
        <w:p w:rsidR="00FC084D" w:rsidRDefault="00000000">
          <w:pPr>
            <w:pStyle w:val="1B2E854B0F2F423B9776C047FDBE95D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D9"/>
    <w:rsid w:val="00101DD9"/>
    <w:rsid w:val="00114111"/>
    <w:rsid w:val="0037397B"/>
    <w:rsid w:val="003F1009"/>
    <w:rsid w:val="0064775A"/>
    <w:rsid w:val="00A834BD"/>
    <w:rsid w:val="00B77427"/>
    <w:rsid w:val="00C0051F"/>
    <w:rsid w:val="00C53656"/>
    <w:rsid w:val="00E956BC"/>
    <w:rsid w:val="00F83B18"/>
    <w:rsid w:val="00FC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7ABF8DED75460F9A44DDD818D83E30">
    <w:name w:val="B37ABF8DED75460F9A44DDD818D83E30"/>
  </w:style>
  <w:style w:type="paragraph" w:customStyle="1" w:styleId="91F9FB89505845C7930AB0475C2FABFC">
    <w:name w:val="91F9FB89505845C7930AB0475C2FABFC"/>
  </w:style>
  <w:style w:type="paragraph" w:customStyle="1" w:styleId="1B2E854B0F2F423B9776C047FDBE95DF">
    <w:name w:val="1B2E854B0F2F423B9776C047FDBE9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2023-11-07T19:38:00Z</dcterms:created>
  <dcterms:modified xsi:type="dcterms:W3CDTF">2024-09-18T02:48:00Z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